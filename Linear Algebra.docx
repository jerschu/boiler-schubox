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A89A135" w14:textId="4BFB908D" w:rsidR="001D2919" w:rsidRPr="00C04DAD" w:rsidRDefault="001D2919" w:rsidP="00C85A31">
      <w:pPr>
        <w:pStyle w:val="Title"/>
      </w:pPr>
      <w:r w:rsidRPr="00C04DAD">
        <w:t>Linear Algebra</w:t>
      </w:r>
    </w:p>
    <w:p w14:paraId="5F3BE51F" w14:textId="3C5596DE" w:rsidR="001D2919" w:rsidRPr="00C85A31" w:rsidRDefault="001D2919" w:rsidP="00C85A31">
      <w:pPr>
        <w:pStyle w:val="Heading1"/>
      </w:pPr>
      <w:r w:rsidRPr="00C85A31">
        <w:t>Linear Systems</w:t>
      </w:r>
    </w:p>
    <w:p w14:paraId="17D1B8B8" w14:textId="6BCF3135" w:rsidR="001D2919" w:rsidRPr="001D2919" w:rsidRDefault="001D2919" w:rsidP="001D2919">
      <w:r w:rsidRPr="001D2919">
        <w:t xml:space="preserve">Linear equation- equation in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=b</m:t>
        </m:r>
      </m:oMath>
    </w:p>
    <w:p w14:paraId="63A8383E" w14:textId="7D0A9EE3" w:rsidR="001D2919" w:rsidRPr="001D2919" w:rsidRDefault="001D2919" w:rsidP="001D2919">
      <w:pPr>
        <w:pStyle w:val="ListParagraph"/>
      </w:pPr>
      <w:r w:rsidRPr="001D2919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1D291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D291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1D2919">
        <w:t>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D2919">
        <w:t xml:space="preserve"> are all constants</w:t>
      </w:r>
    </w:p>
    <w:p w14:paraId="478294B7" w14:textId="3611EDC6" w:rsidR="001D2919" w:rsidRPr="001D2919" w:rsidRDefault="001D2919" w:rsidP="001D2919">
      <w:pPr>
        <w:pStyle w:val="ListParagraph"/>
      </w:pPr>
      <w:r w:rsidRPr="001D2919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1D291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D291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1D2919">
        <w:t>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D2919">
        <w:t xml:space="preserve"> are all variables</w:t>
      </w:r>
    </w:p>
    <w:p w14:paraId="7790036C" w14:textId="77777777" w:rsidR="001D2919" w:rsidRPr="001D2919" w:rsidRDefault="001D2919" w:rsidP="001D2919">
      <w:r w:rsidRPr="001D2919">
        <w:t>Linear system- set of one or more linear equations that have the same variable set (can have any number of equations an any number of variables)</w:t>
      </w:r>
    </w:p>
    <w:p w14:paraId="6AE0495B" w14:textId="77777777" w:rsidR="001D2919" w:rsidRPr="001D2919" w:rsidRDefault="001D2919" w:rsidP="001D2919">
      <w:r w:rsidRPr="001D2919">
        <w:t>Solution of a system- tuple of n values that satisfies each equation in the system</w:t>
      </w:r>
    </w:p>
    <w:p w14:paraId="396B2377" w14:textId="77777777" w:rsidR="001D2919" w:rsidRPr="001D2919" w:rsidRDefault="001D2919" w:rsidP="001D2919">
      <w:pPr>
        <w:pStyle w:val="ListParagraph"/>
      </w:pPr>
      <w:r w:rsidRPr="001D2919">
        <w:t>Tuple- ordered list</w:t>
      </w:r>
    </w:p>
    <w:p w14:paraId="5E3C6C5D" w14:textId="77777777" w:rsidR="001D2919" w:rsidRPr="001D2919" w:rsidRDefault="001D2919" w:rsidP="001D2919">
      <w:r w:rsidRPr="001D2919">
        <w:t>Solution set- set of all solutions</w:t>
      </w:r>
    </w:p>
    <w:p w14:paraId="4F160759" w14:textId="77777777" w:rsidR="001D2919" w:rsidRPr="001D2919" w:rsidRDefault="001D2919" w:rsidP="001D2919">
      <w:pPr>
        <w:pStyle w:val="ListParagraph"/>
      </w:pPr>
      <w:r w:rsidRPr="001D2919">
        <w:t>If set is empty, then the system has no solutions and is inconsistent</w:t>
      </w:r>
    </w:p>
    <w:p w14:paraId="1B24B9D3" w14:textId="77777777" w:rsidR="001D2919" w:rsidRPr="001D2919" w:rsidRDefault="001D2919" w:rsidP="001D2919">
      <w:pPr>
        <w:pStyle w:val="ListParagraph"/>
      </w:pPr>
      <w:r w:rsidRPr="001D2919">
        <w:t>If set has one or more solutions, then the system in constant</w:t>
      </w:r>
    </w:p>
    <w:p w14:paraId="6AF99AFB" w14:textId="77777777" w:rsidR="001D2919" w:rsidRPr="001D2919" w:rsidRDefault="001D2919" w:rsidP="001D2919">
      <w:pPr>
        <w:pStyle w:val="ListParagraph"/>
      </w:pPr>
      <w:r w:rsidRPr="001D2919">
        <w:t>If two systems have the same number of systems, they are the same</w:t>
      </w:r>
    </w:p>
    <w:p w14:paraId="32CF4251" w14:textId="615293A2" w:rsidR="001D2919" w:rsidRPr="001D2919" w:rsidRDefault="001D2919" w:rsidP="009118BD">
      <w:pPr>
        <w:pStyle w:val="IntenseQuote"/>
      </w:pPr>
      <w:r w:rsidRPr="001D2919">
        <mc:AlternateContent>
          <mc:Choice Requires="wpg">
            <w:drawing>
              <wp:inline distT="0" distB="0" distL="0" distR="0" wp14:anchorId="3A3ECB48" wp14:editId="035E3D59">
                <wp:extent cx="3154680" cy="2194560"/>
                <wp:effectExtent l="12700" t="12700" r="20320" b="2794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4680" cy="2194560"/>
                          <a:chOff x="0" y="0"/>
                          <a:chExt cx="3411180" cy="2401556"/>
                        </a:xfrm>
                        <a:noFill/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3411180" cy="2401556"/>
                          </a:xfrm>
                          <a:prstGeom prst="rect">
                            <a:avLst/>
                          </a:prstGeom>
                          <a:grp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65059" w14:textId="77777777" w:rsidR="001D2919" w:rsidRPr="0015734D" w:rsidRDefault="001D2919" w:rsidP="001D291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5734D">
                                <w:rPr>
                                  <w:b/>
                                  <w:bCs/>
                                </w:rPr>
                                <w:t>Consistent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875665" y="333538"/>
                            <a:ext cx="1873250" cy="1861022"/>
                            <a:chOff x="0" y="97953"/>
                            <a:chExt cx="1873250" cy="1861022"/>
                          </a:xfrm>
                          <a:grpFill/>
                        </wpg:grpSpPr>
                        <wps:wsp>
                          <wps:cNvPr id="51" name="Left-Up Arrow 51"/>
                          <wps:cNvSpPr/>
                          <wps:spPr>
                            <a:xfrm flipH="1">
                              <a:off x="0" y="97953"/>
                              <a:ext cx="1858645" cy="1861022"/>
                            </a:xfrm>
                            <a:prstGeom prst="leftUpArrow">
                              <a:avLst>
                                <a:gd name="adj1" fmla="val 1344"/>
                                <a:gd name="adj2" fmla="val 2213"/>
                                <a:gd name="adj3" fmla="val 399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45720" y="542925"/>
                              <a:ext cx="1354455" cy="1383030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flipV="1">
                              <a:off x="45720" y="1028700"/>
                              <a:ext cx="1827530" cy="241300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3ECB48" id="Group 48" o:spid="_x0000_s1026" style="width:248.4pt;height:172.8pt;mso-position-horizontal-relative:char;mso-position-vertical-relative:line" coordsize="34111,2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">
                <v:rect id="Rectangle 49" o:spid="_x0000_s1027" style="position:absolute;width:34111;height:240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" filled="f" strokecolor="#1f3763 [1604]" strokeweight="3pt">
                  <v:textbox>
                    <w:txbxContent>
                      <w:p w14:paraId="23B65059" w14:textId="77777777" w:rsidR="001D2919" w:rsidRPr="0015734D" w:rsidRDefault="001D2919" w:rsidP="001D291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5734D">
                          <w:rPr>
                            <w:b/>
                            <w:bCs/>
                          </w:rPr>
                          <w:t>Consistent System</w:t>
                        </w:r>
                      </w:p>
                    </w:txbxContent>
                  </v:textbox>
                </v:rect>
                <v:group id="Group 50" o:spid="_x0000_s1028" style="position:absolute;left:8756;top:3335;width:18733;height:18610" coordorigin=",979" coordsize="18732,186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shape id="Left-Up Arrow 51" o:spid="_x0000_s1029" style="position:absolute;top:979;width:18586;height:18610;flip:x;visibility:visible;mso-wrap-style:square;v-text-anchor:middle" coordsize="1858645,18610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" path="m,1819890r74290,-41132l74290,1807400r1730733,l1805023,74290r-28642,l1817513,r41132,74290l1830003,74290r,1758090l74290,1832380r,28642l,1819890xe" fillcolor="white [3212]" strokecolor="white [3212]" strokeweight="1pt">
                    <v:stroke joinstyle="miter"/>
                    <v:path arrowok="t" o:connecttype="custom" o:connectlocs="0,1819890;74290,1778758;74290,1807400;1805023,1807400;1805023,74290;1776381,74290;1817513,0;1858645,74290;1830003,74290;1830003,1832380;74290,1832380;74290,1861022;0,1819890" o:connectangles="0,0,0,0,0,0,0,0,0,0,0,0,0"/>
                  </v:shape>
                  <v:line id="Straight Connector 52" o:spid="_x0000_s1030" style="position:absolute;visibility:visible;mso-wrap-style:square" from="457,5429" to="14001,192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" strokecolor="#00b050" strokeweight="2.25pt">
                    <v:stroke joinstyle="miter"/>
                  </v:line>
                  <v:line id="Straight Connector 53" o:spid="_x0000_s1031" style="position:absolute;flip:y;visibility:visible;mso-wrap-style:square" from="457,10287" to="18732,12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" strokecolor="red" strokeweight="2.25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C04DAD">
        <w:t xml:space="preserve"> </w:t>
      </w:r>
      <w:r w:rsidR="009118BD">
        <w:t xml:space="preserve">  </w:t>
      </w:r>
      <w:r w:rsidR="00C04DAD">
        <w:t xml:space="preserve"> </w:t>
      </w:r>
      <w:r w:rsidR="009118BD">
        <w:t xml:space="preserve"> </w:t>
      </w:r>
      <w:r w:rsidR="003A2490">
        <w:rPr>
          <w:noProof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inline distT="0" distB="0" distL="0" distR="0" wp14:anchorId="3E744952" wp14:editId="6983E784">
                <wp:extent cx="3154680" cy="2193925"/>
                <wp:effectExtent l="12700" t="12700" r="20320" b="28575"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4680" cy="2193925"/>
                          <a:chOff x="0" y="0"/>
                          <a:chExt cx="3291840" cy="219392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3291840" cy="2193925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6081E" w14:textId="77777777" w:rsidR="003A2490" w:rsidRPr="0015734D" w:rsidRDefault="003A2490" w:rsidP="003A249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5734D">
                                <w:rPr>
                                  <w:b/>
                                  <w:bCs/>
                                </w:rPr>
                                <w:t>inconsistent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Group 71"/>
                        <wpg:cNvGrpSpPr/>
                        <wpg:grpSpPr>
                          <a:xfrm>
                            <a:off x="713740" y="302260"/>
                            <a:ext cx="1989455" cy="1699905"/>
                            <a:chOff x="0" y="0"/>
                            <a:chExt cx="1989455" cy="1699905"/>
                          </a:xfrm>
                        </wpg:grpSpPr>
                        <wps:wsp>
                          <wps:cNvPr id="8" name="Left-Up Arrow 16"/>
                          <wps:cNvSpPr/>
                          <wps:spPr>
                            <a:xfrm flipH="1">
                              <a:off x="0" y="0"/>
                              <a:ext cx="1989455" cy="1699905"/>
                            </a:xfrm>
                            <a:prstGeom prst="leftUpArrow">
                              <a:avLst>
                                <a:gd name="adj1" fmla="val 1344"/>
                                <a:gd name="adj2" fmla="val 2213"/>
                                <a:gd name="adj3" fmla="val 3997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18"/>
                          <wps:cNvCnPr/>
                          <wps:spPr>
                            <a:xfrm flipV="1">
                              <a:off x="0" y="1021080"/>
                              <a:ext cx="1872615" cy="24066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45720" y="182880"/>
                              <a:ext cx="1827475" cy="24123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744952" id="Group 72" o:spid="_x0000_s1032" style="width:248.4pt;height:172.75pt;mso-position-horizontal-relative:char;mso-position-vertical-relative:line" coordsize="32918,219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">
                <v:rect id="Rectangle 14" o:spid="_x0000_s1033" style="position:absolute;width:32918;height:21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" filled="f" strokecolor="#1f3763 [1604]" strokeweight="3pt">
                  <v:textbox>
                    <w:txbxContent>
                      <w:p w14:paraId="2186081E" w14:textId="77777777" w:rsidR="003A2490" w:rsidRPr="0015734D" w:rsidRDefault="003A2490" w:rsidP="003A249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5734D">
                          <w:rPr>
                            <w:b/>
                            <w:bCs/>
                          </w:rPr>
                          <w:t>inconsistent System</w:t>
                        </w:r>
                      </w:p>
                    </w:txbxContent>
                  </v:textbox>
                </v:rect>
                <v:group id="Group 71" o:spid="_x0000_s1034" style="position:absolute;left:7137;top:3022;width:19894;height:16999" coordsize="19894,16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">
                  <v:shape id="Left-Up Arrow 16" o:spid="_x0000_s1035" style="position:absolute;width:19894;height:16999;flip:x;visibility:visible;mso-wrap-style:square;v-text-anchor:middle" coordsize="1989455,16999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" path="m,1662286r67945,-37619l67945,1650863r1872468,l1940413,67945r-26196,l1951836,r37619,67945l1963259,67945r,1605764l67945,1673709r,26196l,1662286xe" fillcolor="white [3212]" strokecolor="white [3212]" strokeweight="1pt">
                    <v:stroke joinstyle="miter"/>
                    <v:path arrowok="t" o:connecttype="custom" o:connectlocs="0,1662286;67945,1624667;67945,1650863;1940413,1650863;1940413,67945;1914217,67945;1951836,0;1989455,67945;1963259,67945;1963259,1673709;67945,1673709;67945,1699905;0,1662286" o:connectangles="0,0,0,0,0,0,0,0,0,0,0,0,0"/>
                  </v:shape>
                  <v:line id="Straight Connector 18" o:spid="_x0000_s1036" style="position:absolute;flip:y;visibility:visible;mso-wrap-style:square" from="0,10210" to="18726,126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" strokecolor="red" strokeweight="2.25pt">
                    <v:stroke joinstyle="miter"/>
                  </v:line>
                  <v:line id="Straight Connector 19" o:spid="_x0000_s1037" style="position:absolute;flip:y;visibility:visible;mso-wrap-style:square" from="457,1828" to="18731,42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" strokecolor="#00b050" strokeweight="2.2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542FDCF7" w14:textId="1BC039E7" w:rsidR="001D2919" w:rsidRPr="001D2919" w:rsidRDefault="001D2919" w:rsidP="001D2919">
      <w:r w:rsidRPr="001D2919">
        <w:t>A consistent system can have a finite number of solutions or an infinite number of solutions</w:t>
      </w:r>
    </w:p>
    <w:p w14:paraId="4B3CCAC5" w14:textId="77777777" w:rsidR="001D2919" w:rsidRPr="001D2919" w:rsidRDefault="001D2919" w:rsidP="00C85A31">
      <w:pPr>
        <w:pStyle w:val="Heading1"/>
      </w:pPr>
      <w:r w:rsidRPr="001D2919">
        <w:t>Matrix Notation</w:t>
      </w:r>
    </w:p>
    <w:p w14:paraId="763BB5A4" w14:textId="77777777" w:rsidR="001D2919" w:rsidRPr="001D2919" w:rsidRDefault="001D2919" w:rsidP="001D2919">
      <w:r w:rsidRPr="001D2919">
        <w:t xml:space="preserve">Coefficient matrix- a matrix formed by all coefficients of a system (all </w:t>
      </w:r>
      <w:proofErr w:type="gramStart"/>
      <w:r w:rsidRPr="001D2919">
        <w:t>the a</w:t>
      </w:r>
      <w:proofErr w:type="gramEnd"/>
      <w:r w:rsidRPr="001D2919">
        <w:t xml:space="preserve"> values)</w:t>
      </w:r>
    </w:p>
    <w:p w14:paraId="6BB438C1" w14:textId="236C91FE" w:rsidR="001D2919" w:rsidRPr="001D2919" w:rsidRDefault="001D2919" w:rsidP="001D2919">
      <w:pPr>
        <w:pStyle w:val="ListParagraph"/>
      </w:pPr>
      <w:r w:rsidRPr="001D2919">
        <w:lastRenderedPageBreak/>
        <w:t xml:space="preserve">The coefficient matrix is size </w:t>
      </w:r>
      <m:oMath>
        <m:r>
          <w:rPr>
            <w:rFonts w:ascii="Cambria Math" w:hAnsi="Cambria Math"/>
          </w:rPr>
          <m:t>m×n</m:t>
        </m:r>
      </m:oMath>
    </w:p>
    <w:p w14:paraId="7BF23EC4" w14:textId="7FE9225E" w:rsidR="001D2919" w:rsidRPr="001D2919" w:rsidRDefault="001D2919" w:rsidP="009118BD">
      <w:pPr>
        <w:pStyle w:val="IntenseQuote"/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/>
            </m:mPr>
            <m:mr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11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13</m:t>
                    </m:r>
                  </m:sub>
                </m:sSub>
              </m:e>
              <m:e>
                <m:r>
                  <m:t>⋯</m:t>
                </m:r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1n</m:t>
                    </m:r>
                  </m:sub>
                </m:sSub>
              </m:e>
            </m:mr>
            <m:mr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22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</m:e>
              <m:e>
                <m:r>
                  <m:t>⋯</m:t>
                </m:r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2n</m:t>
                    </m:r>
                  </m:sub>
                </m:sSub>
              </m:e>
            </m:mr>
            <m:mr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</m:mr>
            <m:mr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m1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m2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m3</m:t>
                    </m:r>
                  </m:sub>
                </m:sSub>
              </m:e>
              <m:e>
                <m:r>
                  <m:t>⋯</m:t>
                </m:r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mn</m:t>
                    </m:r>
                  </m:sub>
                </m:sSub>
              </m:e>
            </m:mr>
          </m:m>
        </m:oMath>
      </m:oMathPara>
    </w:p>
    <w:p w14:paraId="175EF2BF" w14:textId="77777777" w:rsidR="001D2919" w:rsidRPr="001D2919" w:rsidRDefault="001D2919" w:rsidP="001D2919">
      <w:r w:rsidRPr="001D2919">
        <w:t>Augmented matrix- coefficient matrix and an extra column for solution of each equation (all a and b values)</w:t>
      </w:r>
    </w:p>
    <w:p w14:paraId="30934182" w14:textId="645FBEF6" w:rsidR="001D2919" w:rsidRPr="001D2919" w:rsidRDefault="001D2919" w:rsidP="001D2919">
      <w:pPr>
        <w:pStyle w:val="ListParagraph"/>
      </w:pPr>
      <w:r w:rsidRPr="001D2919">
        <w:t xml:space="preserve">The coefficient matrix is size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</m:t>
        </m:r>
      </m:oMath>
    </w:p>
    <w:p w14:paraId="1C44F3F1" w14:textId="157DC4D7" w:rsidR="001D2919" w:rsidRPr="001D2919" w:rsidRDefault="001D2919" w:rsidP="009118BD">
      <w:pPr>
        <w:pStyle w:val="IntenseQuote"/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/>
            </m:mPr>
            <m:mr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11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12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13</m:t>
                    </m:r>
                  </m:sub>
                </m:sSub>
              </m:e>
              <m:e>
                <m:r>
                  <m:t>⋯</m:t>
                </m:r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1n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22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23</m:t>
                    </m:r>
                  </m:sub>
                </m:sSub>
              </m:e>
              <m:e>
                <m:r>
                  <m:t>⋯</m:t>
                </m:r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2n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  <m:e>
                <m:r>
                  <m:t>⋯</m:t>
                </m:r>
              </m:e>
            </m:mr>
            <m:mr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m1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m2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m3</m:t>
                    </m:r>
                  </m:sub>
                </m:sSub>
              </m:e>
              <m:e>
                <m:r>
                  <m:t>⋯</m:t>
                </m:r>
              </m:e>
              <m:e>
                <m:sSub>
                  <m:sSubPr>
                    <m:ctrlPr/>
                  </m:sSubPr>
                  <m:e>
                    <m:r>
                      <m:t>a</m:t>
                    </m:r>
                  </m:e>
                  <m:sub>
                    <m:r>
                      <m:t>mn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</m:m>
        </m:oMath>
      </m:oMathPara>
    </w:p>
    <w:p w14:paraId="1C4F249E" w14:textId="77777777" w:rsidR="001D2919" w:rsidRPr="001D2919" w:rsidRDefault="001D2919" w:rsidP="00501E64">
      <w:pPr>
        <w:pStyle w:val="Heading1"/>
      </w:pPr>
      <w:r w:rsidRPr="001D2919">
        <w:t>Elementary Row Operations</w:t>
      </w:r>
    </w:p>
    <w:p w14:paraId="233C807D" w14:textId="77777777" w:rsidR="001D2919" w:rsidRPr="001D2919" w:rsidRDefault="001D2919" w:rsidP="001D2919">
      <w:pPr>
        <w:pStyle w:val="ListParagraph"/>
        <w:numPr>
          <w:ilvl w:val="0"/>
          <w:numId w:val="21"/>
        </w:numPr>
      </w:pPr>
      <w:r w:rsidRPr="001D2919">
        <w:t>Replace one row</w:t>
      </w:r>
    </w:p>
    <w:p w14:paraId="631A1300" w14:textId="77777777" w:rsidR="001D2919" w:rsidRPr="001D2919" w:rsidRDefault="001D2919" w:rsidP="001D2919">
      <w:pPr>
        <w:pStyle w:val="ListParagraph"/>
        <w:numPr>
          <w:ilvl w:val="0"/>
          <w:numId w:val="21"/>
        </w:numPr>
      </w:pPr>
      <w:r w:rsidRPr="001D2919">
        <w:t>Interchange- switch two rows around</w:t>
      </w:r>
    </w:p>
    <w:p w14:paraId="7A57CDCC" w14:textId="77777777" w:rsidR="001D2919" w:rsidRPr="001D2919" w:rsidRDefault="001D2919" w:rsidP="001D2919">
      <w:pPr>
        <w:pStyle w:val="ListParagraph"/>
        <w:numPr>
          <w:ilvl w:val="0"/>
          <w:numId w:val="21"/>
        </w:numPr>
      </w:pPr>
      <w:r w:rsidRPr="001D2919">
        <w:t xml:space="preserve">Scaling- multiplying row by constant </w:t>
      </w:r>
    </w:p>
    <w:p w14:paraId="157F1368" w14:textId="77777777" w:rsidR="001D2919" w:rsidRPr="001D2919" w:rsidRDefault="001D2919" w:rsidP="001D2919">
      <w:r w:rsidRPr="001D2919">
        <w:t>ERO does not change the solution set</w:t>
      </w:r>
    </w:p>
    <w:p w14:paraId="47183FD8" w14:textId="77777777" w:rsidR="001D2919" w:rsidRPr="001D2919" w:rsidRDefault="001D2919" w:rsidP="001D2919">
      <w:r w:rsidRPr="001D2919">
        <w:t>2 matrixes are equivalent if you can turn one into another through ERO</w:t>
      </w:r>
    </w:p>
    <w:p w14:paraId="08560AC1" w14:textId="77777777" w:rsidR="001D2919" w:rsidRPr="001D2919" w:rsidRDefault="001D2919" w:rsidP="00501E64">
      <w:pPr>
        <w:pStyle w:val="Heading1"/>
      </w:pPr>
      <w:r w:rsidRPr="001D2919">
        <w:t>Echelon Form</w:t>
      </w:r>
    </w:p>
    <w:p w14:paraId="67E733F3" w14:textId="77777777" w:rsidR="001D2919" w:rsidRPr="001D2919" w:rsidRDefault="001D2919" w:rsidP="001D2919">
      <w:r w:rsidRPr="001D2919">
        <w:t>Conditions</w:t>
      </w:r>
    </w:p>
    <w:p w14:paraId="2BC0E711" w14:textId="77777777" w:rsidR="001D2919" w:rsidRPr="001D2919" w:rsidRDefault="001D2919" w:rsidP="001D2919">
      <w:pPr>
        <w:pStyle w:val="ListParagraph"/>
        <w:numPr>
          <w:ilvl w:val="0"/>
          <w:numId w:val="22"/>
        </w:numPr>
      </w:pPr>
      <w:r w:rsidRPr="001D2919">
        <w:t>Any zero row is at the bottom</w:t>
      </w:r>
    </w:p>
    <w:p w14:paraId="226D3F55" w14:textId="77777777" w:rsidR="001D2919" w:rsidRPr="001D2919" w:rsidRDefault="001D2919" w:rsidP="001D2919">
      <w:pPr>
        <w:pStyle w:val="ListParagraph"/>
        <w:numPr>
          <w:ilvl w:val="0"/>
          <w:numId w:val="22"/>
        </w:numPr>
      </w:pPr>
      <w:r w:rsidRPr="001D2919">
        <w:t>The leading entry of each row is in a column to the right of the column in from of it</w:t>
      </w:r>
    </w:p>
    <w:p w14:paraId="542376A5" w14:textId="77777777" w:rsidR="001D2919" w:rsidRPr="001D2919" w:rsidRDefault="001D2919" w:rsidP="001D2919">
      <w:pPr>
        <w:pStyle w:val="ListParagraph"/>
        <w:numPr>
          <w:ilvl w:val="0"/>
          <w:numId w:val="22"/>
        </w:numPr>
      </w:pPr>
      <w:r w:rsidRPr="001D2919">
        <w:t>All entries in a column below a leading entry are zeros</w:t>
      </w:r>
    </w:p>
    <w:p w14:paraId="6F8B7ED1" w14:textId="77777777" w:rsidR="001D2919" w:rsidRPr="001D2919" w:rsidRDefault="001D2919" w:rsidP="001D2919">
      <w:r w:rsidRPr="001D2919">
        <w:t>Leading entry- first non-zero term in row</w:t>
      </w:r>
    </w:p>
    <w:p w14:paraId="558D00D3" w14:textId="77777777" w:rsidR="001D2919" w:rsidRPr="001D2919" w:rsidRDefault="001D2919" w:rsidP="00501E64">
      <w:pPr>
        <w:pStyle w:val="Heading1"/>
      </w:pPr>
      <w:r w:rsidRPr="001D2919">
        <w:t>Reduced Row Echelon Form</w:t>
      </w:r>
    </w:p>
    <w:p w14:paraId="1D6583E2" w14:textId="77777777" w:rsidR="001D2919" w:rsidRPr="001D2919" w:rsidRDefault="001D2919" w:rsidP="001D2919">
      <w:r w:rsidRPr="001D2919">
        <w:t>Conditions</w:t>
      </w:r>
    </w:p>
    <w:p w14:paraId="5A8137C9" w14:textId="77777777" w:rsidR="001D2919" w:rsidRPr="001D2919" w:rsidRDefault="001D2919" w:rsidP="00C85A31">
      <w:pPr>
        <w:pStyle w:val="ListParagraph"/>
        <w:numPr>
          <w:ilvl w:val="0"/>
          <w:numId w:val="23"/>
        </w:numPr>
      </w:pPr>
      <w:r w:rsidRPr="001D2919">
        <w:t>Must be in echelon form</w:t>
      </w:r>
    </w:p>
    <w:p w14:paraId="2A460D30" w14:textId="77777777" w:rsidR="001D2919" w:rsidRPr="001D2919" w:rsidRDefault="001D2919" w:rsidP="00C85A31">
      <w:pPr>
        <w:pStyle w:val="ListParagraph"/>
        <w:numPr>
          <w:ilvl w:val="0"/>
          <w:numId w:val="23"/>
        </w:numPr>
      </w:pPr>
      <w:r w:rsidRPr="001D2919">
        <w:t>Leading entry of each non-zero row is 1</w:t>
      </w:r>
    </w:p>
    <w:p w14:paraId="5C74A4E1" w14:textId="77777777" w:rsidR="001D2919" w:rsidRPr="001D2919" w:rsidRDefault="001D2919" w:rsidP="00C85A31">
      <w:pPr>
        <w:pStyle w:val="ListParagraph"/>
        <w:numPr>
          <w:ilvl w:val="0"/>
          <w:numId w:val="23"/>
        </w:numPr>
      </w:pPr>
      <w:r w:rsidRPr="001D2919">
        <w:lastRenderedPageBreak/>
        <w:t>Each leading entry is the only nonzero element in the column</w:t>
      </w:r>
    </w:p>
    <w:p w14:paraId="01E63FA8" w14:textId="77777777" w:rsidR="001D2919" w:rsidRPr="001D2919" w:rsidRDefault="001D2919" w:rsidP="001D2919">
      <w:r w:rsidRPr="001D2919">
        <w:t>Pivot positions- the leading 1s when in reduced Row Echelon Form</w:t>
      </w:r>
    </w:p>
    <w:p w14:paraId="7924C36E" w14:textId="77777777" w:rsidR="001D2919" w:rsidRPr="001D2919" w:rsidRDefault="001D2919" w:rsidP="001D2919">
      <w:r w:rsidRPr="001D2919">
        <w:t>Pivot columns- columns that contain leading 1s</w:t>
      </w:r>
    </w:p>
    <w:p w14:paraId="126A4408" w14:textId="77777777" w:rsidR="001D2919" w:rsidRPr="001D2919" w:rsidRDefault="001D2919" w:rsidP="001D2919">
      <w:r w:rsidRPr="001D2919">
        <w:t>Elements that correspond to pivot positions in RREF are the ones used to make other rows in their column zero</w:t>
      </w:r>
    </w:p>
    <w:p w14:paraId="11C0B50F" w14:textId="77777777" w:rsidR="001D2919" w:rsidRPr="001D2919" w:rsidRDefault="001D2919" w:rsidP="001D2919">
      <w:r w:rsidRPr="001D2919">
        <w:t>The row reduction algorithm can be used on ANY matrix not just augmented matrix of a system</w:t>
      </w:r>
    </w:p>
    <w:p w14:paraId="28EEC53C" w14:textId="77777777" w:rsidR="001D2919" w:rsidRPr="001D2919" w:rsidRDefault="001D2919" w:rsidP="001D2919">
      <w:r w:rsidRPr="001D2919">
        <w:t>In any system the number of pivots (not in the last column) correspond to the number of basic variables in the system</w:t>
      </w:r>
    </w:p>
    <w:p w14:paraId="6B115EE5" w14:textId="77777777" w:rsidR="001D2919" w:rsidRPr="001D2919" w:rsidRDefault="001D2919" w:rsidP="001D2919">
      <w:r w:rsidRPr="001D2919">
        <w:t>The variables that are not in a pivot column are free variables</w:t>
      </w:r>
    </w:p>
    <w:p w14:paraId="147257B4" w14:textId="77777777" w:rsidR="001D2919" w:rsidRPr="001D2919" w:rsidRDefault="001D2919" w:rsidP="001D2919">
      <w:r w:rsidRPr="001D2919">
        <w:t xml:space="preserve">~ means row equivalent to </w:t>
      </w:r>
    </w:p>
    <w:p w14:paraId="019B4612" w14:textId="77777777" w:rsidR="001D2919" w:rsidRPr="001D2919" w:rsidRDefault="001D2919" w:rsidP="001D2919">
      <w:r w:rsidRPr="001D2919">
        <w:t>If pivot is in right most column of augmented matrix, then system has no solutions (inconsistent)</w:t>
      </w:r>
    </w:p>
    <w:p w14:paraId="3CDBE46D" w14:textId="77777777" w:rsidR="001D2919" w:rsidRPr="001D2919" w:rsidRDefault="001D2919" w:rsidP="00C85A31">
      <w:pPr>
        <w:pStyle w:val="ListParagraph"/>
      </w:pPr>
      <w:r w:rsidRPr="001D2919">
        <w:t xml:space="preserve">If there is a zero. Row and a row where picot </w:t>
      </w:r>
      <w:proofErr w:type="gramStart"/>
      <w:r w:rsidRPr="001D2919">
        <w:t>is</w:t>
      </w:r>
      <w:proofErr w:type="gramEnd"/>
      <w:r w:rsidRPr="001D2919">
        <w:t xml:space="preserve"> in the right most column the system has no solution</w:t>
      </w:r>
    </w:p>
    <w:p w14:paraId="5AD6F2CD" w14:textId="77777777" w:rsidR="001D2919" w:rsidRPr="001D2919" w:rsidRDefault="001D2919" w:rsidP="00501E64">
      <w:pPr>
        <w:pStyle w:val="Heading1"/>
      </w:pPr>
      <w:r w:rsidRPr="001D2919">
        <w:t>Vector Equations</w:t>
      </w:r>
    </w:p>
    <w:p w14:paraId="032D998A" w14:textId="6C438528" w:rsidR="001D2919" w:rsidRPr="001D2919" w:rsidRDefault="001D2919" w:rsidP="001D2919">
      <w:r w:rsidRPr="001D2919">
        <w:t xml:space="preserve">A vector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⟨x,y⟩</m:t>
        </m:r>
      </m:oMath>
      <w:r w:rsidRPr="001D2919">
        <w:t xml:space="preserve"> can also be written as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xi+yj</m:t>
        </m:r>
      </m:oMath>
      <w:r w:rsidRPr="001D2919">
        <w:t xml:space="preserve"> or as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</m:e>
          </m:mr>
          <m:mr>
            <m:e>
              <m:r>
                <w:rPr>
                  <w:rFonts w:ascii="Cambria Math" w:hAnsi="Cambria Math"/>
                </w:rPr>
                <m:t>y</m:t>
              </m:r>
            </m:e>
          </m:mr>
        </m:m>
      </m:oMath>
    </w:p>
    <w:p w14:paraId="3847890C" w14:textId="4A7D2C3C" w:rsidR="001D2919" w:rsidRPr="001D2919" w:rsidRDefault="001D2919" w:rsidP="001D2919">
      <w:r w:rsidRPr="001D2919">
        <w:t xml:space="preserve">Adding to matrixes- add each element to the corresponding element in the other matrix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</m:m>
      </m:oMath>
      <w:r w:rsidRPr="001D2919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</m:oMath>
      <w:r w:rsidRPr="001D2919">
        <w:t xml:space="preserve"> then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</m:oMath>
    </w:p>
    <w:p w14:paraId="53F53234" w14:textId="3F16D98E" w:rsidR="001D2919" w:rsidRPr="001D2919" w:rsidRDefault="001D2919" w:rsidP="009118BD">
      <w:pPr>
        <w:pStyle w:val="IntenseQuote"/>
      </w:pPr>
      <w:r w:rsidRPr="001D2919">
        <mc:AlternateContent>
          <mc:Choice Requires="wpg">
            <w:drawing>
              <wp:inline distT="0" distB="0" distL="0" distR="0" wp14:anchorId="2848DB1C" wp14:editId="379EBDCD">
                <wp:extent cx="3476625" cy="2400935"/>
                <wp:effectExtent l="12700" t="12700" r="28575" b="2476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625" cy="2400935"/>
                          <a:chOff x="0" y="0"/>
                          <a:chExt cx="3476625" cy="240093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3476625" cy="2400935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0B71C" w14:textId="77777777" w:rsidR="001D2919" w:rsidRPr="0015734D" w:rsidRDefault="001D2919" w:rsidP="001D291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5734D">
                                <w:rPr>
                                  <w:b/>
                                  <w:bCs/>
                                </w:rPr>
                                <w:t>Adding 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eft-Up Arrow 9"/>
                        <wps:cNvSpPr/>
                        <wps:spPr>
                          <a:xfrm flipH="1">
                            <a:off x="813916" y="301451"/>
                            <a:ext cx="1858589" cy="1958468"/>
                          </a:xfrm>
                          <a:prstGeom prst="leftUpArrow">
                            <a:avLst>
                              <a:gd name="adj1" fmla="val 1344"/>
                              <a:gd name="adj2" fmla="val 2213"/>
                              <a:gd name="adj3" fmla="val 399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866810" y="600808"/>
                            <a:ext cx="1714572" cy="1588902"/>
                            <a:chOff x="0" y="0"/>
                            <a:chExt cx="1118019" cy="1036103"/>
                          </a:xfrm>
                        </wpg:grpSpPr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2652" y="160774"/>
                              <a:ext cx="391886" cy="870829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0" y="869462"/>
                              <a:ext cx="723482" cy="16245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726133" y="0"/>
                              <a:ext cx="391886" cy="870829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391886" y="5304"/>
                              <a:ext cx="723482" cy="16245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2652" y="0"/>
                              <a:ext cx="1115277" cy="1036103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2331218" y="1235948"/>
                            <a:ext cx="340708" cy="351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3D66CC" w14:textId="77777777" w:rsidR="001D2919" w:rsidRPr="005E20E0" w:rsidRDefault="001D2919" w:rsidP="001D2919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 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37398" y="1959429"/>
                            <a:ext cx="340708" cy="351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D475F" w14:textId="77777777" w:rsidR="001D2919" w:rsidRPr="005E20E0" w:rsidRDefault="001D2919" w:rsidP="001D2919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 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547446" y="1426866"/>
                            <a:ext cx="693336" cy="351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7E83F" w14:textId="77777777" w:rsidR="001D2919" w:rsidRPr="005E20E0" w:rsidRDefault="001D2919" w:rsidP="001D2919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 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 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48DB1C" id="Group 25" o:spid="_x0000_s1038" style="width:273.75pt;height:189.05pt;mso-position-horizontal-relative:char;mso-position-vertical-relative:line" coordsize="34766,240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">
                <v:rect id="Rectangle 7" o:spid="_x0000_s1039" style="position:absolute;width:34766;height:240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" filled="f" strokecolor="#1f3763 [1604]" strokeweight="3pt">
                  <v:textbox>
                    <w:txbxContent>
                      <w:p w14:paraId="28C0B71C" w14:textId="77777777" w:rsidR="001D2919" w:rsidRPr="0015734D" w:rsidRDefault="001D2919" w:rsidP="001D291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5734D">
                          <w:rPr>
                            <w:b/>
                            <w:bCs/>
                          </w:rPr>
                          <w:t>Adding Vectors</w:t>
                        </w:r>
                      </w:p>
                    </w:txbxContent>
                  </v:textbox>
                </v:rect>
                <v:shape id="Left-Up Arrow 9" o:spid="_x0000_s1040" style="position:absolute;left:8139;top:3014;width:18586;height:19585;flip:x;visibility:visible;mso-wrap-style:square;v-text-anchor:middle" coordsize="1858589,1958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" path="m,1917337r74288,-41130l74288,1904848r1730681,l1804969,74288r-28641,l1817458,r41131,74288l1829948,74288r,1855539l74288,1929827r,28641l,1917337xe" fillcolor="white [3212]" strokecolor="white [3212]" strokeweight="1pt">
                  <v:stroke joinstyle="miter"/>
                  <v:path arrowok="t" o:connecttype="custom" o:connectlocs="0,1917337;74288,1876207;74288,1904848;1804969,1904848;1804969,74288;1776328,74288;1817458,0;1858589,74288;1829948,74288;1829948,1929827;74288,1929827;74288,1958468;0,1917337" o:connectangles="0,0,0,0,0,0,0,0,0,0,0,0,0"/>
                </v:shape>
                <v:group id="Group 21" o:spid="_x0000_s1041" style="position:absolute;left:8668;top:6008;width:17145;height:15889" coordsize="11180,103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42" type="#_x0000_t32" style="position:absolute;left:26;top:1607;width:3919;height:870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" strokecolor="red" strokeweight="3pt">
                    <v:stroke endarrow="block" joinstyle="miter"/>
                  </v:shape>
                  <v:shape id="Straight Arrow Connector 11" o:spid="_x0000_s1043" type="#_x0000_t32" style="position:absolute;top:8694;width:7234;height:162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" strokecolor="#00b050" strokeweight="3pt">
                    <v:stroke endarrow="block" joinstyle="miter"/>
                  </v:shape>
                  <v:shape id="Straight Arrow Connector 12" o:spid="_x0000_s1044" type="#_x0000_t32" style="position:absolute;left:7261;width:3919;height:870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" strokecolor="red" strokeweight="3pt">
                    <v:stroke endarrow="block" joinstyle="miter"/>
                  </v:shape>
                  <v:shape id="Straight Arrow Connector 17" o:spid="_x0000_s1045" type="#_x0000_t32" style="position:absolute;left:3918;top:53;width:7235;height:162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" strokecolor="#00b050" strokeweight="3pt">
                    <v:stroke endarrow="block" joinstyle="miter"/>
                  </v:shape>
                  <v:shape id="Straight Arrow Connector 20" o:spid="_x0000_s1046" type="#_x0000_t32" style="position:absolute;left:26;width:11153;height:103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" strokecolor="yellow" strokeweight="3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7" type="#_x0000_t202" style="position:absolute;left:23312;top:12359;width:3407;height:3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14:paraId="043D66CC" w14:textId="77777777" w:rsidR="001D2919" w:rsidRPr="005E20E0" w:rsidRDefault="001D2919" w:rsidP="001D2919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 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23" o:spid="_x0000_s1048" type="#_x0000_t202" style="position:absolute;left:15373;top:19594;width:3408;height:3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<v:textbox>
                    <w:txbxContent>
                      <w:p w14:paraId="429D475F" w14:textId="77777777" w:rsidR="001D2919" w:rsidRPr="005E20E0" w:rsidRDefault="001D2919" w:rsidP="001D2919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 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24" o:spid="_x0000_s1049" type="#_x0000_t202" style="position:absolute;left:15474;top:14268;width:6933;height:3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26C7E83F" w14:textId="77777777" w:rsidR="001D2919" w:rsidRPr="005E20E0" w:rsidRDefault="001D2919" w:rsidP="001D2919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 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 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4DCF99" w14:textId="33A46D13" w:rsidR="003A2490" w:rsidRDefault="001D2919" w:rsidP="003A2490">
      <w:r w:rsidRPr="001D2919">
        <w:lastRenderedPageBreak/>
        <w:t xml:space="preserve">Matrix multiplied by constant- multiply each item in the matrix by the constant.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</m:m>
      </m:oMath>
      <w:r w:rsidRPr="001D2919">
        <w:t xml:space="preserve"> then </w:t>
      </w:r>
      <m:oMath>
        <m:r>
          <w:rPr>
            <w:rFonts w:ascii="Cambria Math" w:hAnsi="Cambria Math"/>
          </w:rPr>
          <m:t>c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</m:m>
      </m:oMath>
    </w:p>
    <w:p w14:paraId="423224D0" w14:textId="6BD3B3C5" w:rsidR="001D2919" w:rsidRPr="001D2919" w:rsidRDefault="003A2490" w:rsidP="003A2490">
      <w:pPr>
        <w:pStyle w:val="IntenseQuote"/>
      </w:pPr>
      <w:r>
        <w:rPr>
          <w:noProof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inline distT="0" distB="0" distL="0" distR="0" wp14:anchorId="3E45ED3E" wp14:editId="78DE95C1">
                <wp:extent cx="3476625" cy="2400935"/>
                <wp:effectExtent l="12700" t="12700" r="28575" b="24765"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625" cy="2400935"/>
                          <a:chOff x="0" y="0"/>
                          <a:chExt cx="3476625" cy="240093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3476625" cy="2400935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57F78" w14:textId="77777777" w:rsidR="001D2919" w:rsidRPr="0015734D" w:rsidRDefault="001D2919" w:rsidP="001D291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5734D">
                                <w:rPr>
                                  <w:b/>
                                  <w:bCs/>
                                </w:rPr>
                                <w:t>Adding 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875145" y="607291"/>
                            <a:ext cx="1710367" cy="158890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875145" y="1563254"/>
                            <a:ext cx="683260" cy="63436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Left-Up Arrow 28"/>
                        <wps:cNvSpPr/>
                        <wps:spPr>
                          <a:xfrm flipH="1">
                            <a:off x="812800" y="303645"/>
                            <a:ext cx="1858589" cy="1958468"/>
                          </a:xfrm>
                          <a:prstGeom prst="leftUpArrow">
                            <a:avLst>
                              <a:gd name="adj1" fmla="val 1344"/>
                              <a:gd name="adj2" fmla="val 2213"/>
                              <a:gd name="adj3" fmla="val 399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984663" y="1080654"/>
                            <a:ext cx="340708" cy="351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BDC503" w14:textId="77777777" w:rsidR="001D2919" w:rsidRPr="005E20E0" w:rsidRDefault="001D2919" w:rsidP="001D2919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 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215736" y="1714500"/>
                            <a:ext cx="340708" cy="351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97FC7A" w14:textId="55F48BCC" w:rsidR="001D2919" w:rsidRPr="005E20E0" w:rsidRDefault="001D2919" w:rsidP="001D2919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5ED3E" id="Group 74" o:spid="_x0000_s1050" style="width:273.75pt;height:189.05pt;mso-position-horizontal-relative:char;mso-position-vertical-relative:line" coordsize="34766,240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">
                <v:rect id="Rectangle 27" o:spid="_x0000_s1051" style="position:absolute;width:34766;height:240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" filled="f" strokecolor="#1f3763 [1604]" strokeweight="3pt">
                  <v:textbox>
                    <w:txbxContent>
                      <w:p w14:paraId="5E257F78" w14:textId="77777777" w:rsidR="001D2919" w:rsidRPr="0015734D" w:rsidRDefault="001D2919" w:rsidP="001D291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5734D">
                          <w:rPr>
                            <w:b/>
                            <w:bCs/>
                          </w:rPr>
                          <w:t>Adding Vectors</w:t>
                        </w:r>
                      </w:p>
                    </w:txbxContent>
                  </v:textbox>
                </v:rect>
                <v:shape id="Straight Arrow Connector 34" o:spid="_x0000_s1052" type="#_x0000_t32" style="position:absolute;left:8751;top:6072;width:17104;height:158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" strokecolor="yellow" strokeweight="3pt">
                  <v:stroke endarrow="block" joinstyle="miter"/>
                </v:shape>
                <v:shape id="Straight Arrow Connector 38" o:spid="_x0000_s1053" type="#_x0000_t32" style="position:absolute;left:8751;top:15632;width:6833;height:634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" strokecolor="red" strokeweight="3pt">
                  <v:stroke endarrow="block" joinstyle="miter"/>
                </v:shape>
                <v:shape id="Left-Up Arrow 28" o:spid="_x0000_s1054" style="position:absolute;left:8128;top:3036;width:18585;height:19585;flip:x;visibility:visible;mso-wrap-style:square;v-text-anchor:middle" coordsize="1858589,1958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" path="m,1917337r74288,-41130l74288,1904848r1730681,l1804969,74288r-28641,l1817458,r41131,74288l1829948,74288r,1855539l74288,1929827r,28641l,1917337xe" fillcolor="white [3212]" strokecolor="white [3212]" strokeweight="1pt">
                  <v:stroke joinstyle="miter"/>
                  <v:path arrowok="t" o:connecttype="custom" o:connectlocs="0,1917337;74288,1876207;74288,1904848;1804969,1904848;1804969,74288;1776328,74288;1817458,0;1858589,74288;1829948,74288;1829948,1929827;74288,1929827;74288,1958468;0,1917337" o:connectangles="0,0,0,0,0,0,0,0,0,0,0,0,0"/>
                </v:shape>
                <v:shape id="Text Box 36" o:spid="_x0000_s1055" type="#_x0000_t202" style="position:absolute;left:19846;top:10806;width:3407;height:3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64BDC503" w14:textId="77777777" w:rsidR="001D2919" w:rsidRPr="005E20E0" w:rsidRDefault="001D2919" w:rsidP="001D2919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 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35" o:spid="_x0000_s1056" type="#_x0000_t202" style="position:absolute;left:12157;top:17145;width:3407;height:3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5F97FC7A" w14:textId="55F48BCC" w:rsidR="001D2919" w:rsidRPr="005E20E0" w:rsidRDefault="001D2919" w:rsidP="001D2919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BB0D44" w14:textId="6A960EA8" w:rsidR="001D2919" w:rsidRPr="001D2919" w:rsidRDefault="001D2919" w:rsidP="001D2919">
      <w:r w:rsidRPr="001D2919">
        <w:t xml:space="preserve">Any vector in the form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+b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1D2919">
        <w:t xml:space="preserve"> is called the linear combination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Pr="001D2919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5AF8B681" w14:textId="6DDAF381" w:rsidR="001D2919" w:rsidRPr="001D2919" w:rsidRDefault="001D2919" w:rsidP="001D2919">
      <w:r w:rsidRPr="001D2919">
        <w:t xml:space="preserve">So the linear combination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1D2919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Pr="001D2919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 w:rsidRPr="001D2919">
        <w:t>which looks like a system of equations</w:t>
      </w:r>
    </w:p>
    <w:p w14:paraId="135CBB0A" w14:textId="7F323127" w:rsidR="001D2919" w:rsidRPr="001D2919" w:rsidRDefault="001D2919" w:rsidP="001D2919">
      <w:proofErr w:type="gramStart"/>
      <w:r w:rsidRPr="001D2919">
        <w:t>So</w:t>
      </w:r>
      <w:proofErr w:type="gramEnd"/>
      <w:r w:rsidRPr="001D2919">
        <w:t xml:space="preserve"> using linear combination we can convert between systems and vectors</w:t>
      </w:r>
    </w:p>
    <w:p w14:paraId="67802208" w14:textId="686352B7" w:rsidR="001D2919" w:rsidRPr="001D2919" w:rsidRDefault="001D2919" w:rsidP="00BC3149">
      <w:pPr>
        <w:pStyle w:val="IntenseQuote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/>
            </m:mPr>
            <m:mr>
              <m:e>
                <m:r>
                  <m:t>4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+3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=9</m:t>
                </m:r>
              </m:e>
            </m:mr>
            <m:m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-</m:t>
                </m:r>
                <m:sSub>
                  <m:sSubPr>
                    <m:ctrlPr/>
                  </m:sSubPr>
                  <m:e>
                    <m:r>
                      <m:t>7x</m:t>
                    </m:r>
                  </m:e>
                  <m:sub>
                    <m:r>
                      <m:t>2</m:t>
                    </m:r>
                  </m:sub>
                </m:sSub>
                <m:r>
                  <m:t>-2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=2</m:t>
                </m:r>
              </m:e>
            </m:mr>
            <m:mr>
              <m:e>
                <m:r>
                  <m:t>8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-6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-5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t>=5</m:t>
                </m:r>
              </m:e>
            </m:mr>
          </m:m>
          <m:r>
            <m:t>⇒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1</m:t>
              </m:r>
            </m:sub>
          </m:sSub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</m:m>
            </m:e>
          </m:d>
          <m:r>
            <m:t>+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2</m:t>
              </m:r>
            </m:sub>
          </m:sSub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-7</m:t>
                    </m:r>
                  </m:e>
                </m:mr>
                <m:mr>
                  <m:e>
                    <m:r>
                      <m:t>6</m:t>
                    </m:r>
                  </m:e>
                </m:mr>
              </m:m>
            </m:e>
          </m:d>
          <m:r>
            <m:t>+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3</m:t>
              </m:r>
            </m:sub>
          </m:sSub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-7</m:t>
                    </m:r>
                  </m:e>
                </m:mr>
                <m:mr>
                  <m:e>
                    <m:r>
                      <m:t>6</m:t>
                    </m:r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9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</m:oMath>
      </m:oMathPara>
    </w:p>
    <w:p w14:paraId="433B96F8" w14:textId="35E824FE" w:rsidR="001D2919" w:rsidRPr="001D2919" w:rsidRDefault="001D2919" w:rsidP="001D2919">
      <w:r w:rsidRPr="001D2919">
        <w:t xml:space="preserve">Solving a system is the same ass asking if linear combination of the coefficient matrix equal the </w:t>
      </w:r>
      <w:r w:rsidR="00501E64" w:rsidRPr="001D2919">
        <w:t>right-hand</w:t>
      </w:r>
      <w:r w:rsidRPr="001D2919">
        <w:t xml:space="preserve"> side vector</w:t>
      </w:r>
    </w:p>
    <w:p w14:paraId="601B75F1" w14:textId="77777777" w:rsidR="001D2919" w:rsidRPr="001D2919" w:rsidRDefault="001D2919" w:rsidP="001D2919">
      <w:r w:rsidRPr="001D2919">
        <w:t>Subset spanned- set of all possible linear combinations of vectors</w:t>
      </w:r>
    </w:p>
    <w:p w14:paraId="18889431" w14:textId="4532C264" w:rsidR="001D2919" w:rsidRPr="00C85A31" w:rsidRDefault="001D2919" w:rsidP="00C85A31">
      <w:pPr>
        <w:pStyle w:val="ListParagraph"/>
      </w:pPr>
      <w:r w:rsidRPr="001D2919">
        <w:t xml:space="preserve">Written as </w:t>
      </w:r>
      <m:oMath>
        <m: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</m:oMath>
    </w:p>
    <w:p w14:paraId="4AA9D605" w14:textId="35807206" w:rsidR="001D2919" w:rsidRPr="00C85A31" w:rsidRDefault="001D2919" w:rsidP="00C85A31">
      <w:pPr>
        <w:pStyle w:val="ListParagraph"/>
      </w:pPr>
      <m:oMath>
        <m: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plane</m:t>
        </m:r>
      </m:oMath>
      <w:r w:rsidRPr="00C85A31">
        <w:t>- because it can form every vector on the XY plane</w:t>
      </w:r>
    </w:p>
    <w:p w14:paraId="20E9F0C8" w14:textId="74397EEC" w:rsidR="001D2919" w:rsidRPr="001D2919" w:rsidRDefault="001D2919" w:rsidP="00C85A31">
      <w:pPr>
        <w:pStyle w:val="ListParagraph"/>
      </w:pPr>
      <m:oMath>
        <m: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vertical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line</m:t>
        </m:r>
      </m:oMath>
      <w:r w:rsidR="004F58D0">
        <w:t xml:space="preserve">- </w:t>
      </w:r>
      <w:r w:rsidRPr="00C85A31">
        <w:t>because</w:t>
      </w:r>
      <w:r w:rsidRPr="001D2919">
        <w:t xml:space="preserve"> it can form every vector on</w:t>
      </w:r>
      <w:r w:rsidR="004F58D0">
        <w:t xml:space="preserve"> the</w:t>
      </w:r>
      <w:r w:rsidRPr="001D2919">
        <w:t xml:space="preserve"> line x=0</w:t>
      </w:r>
    </w:p>
    <w:p w14:paraId="49C6F24F" w14:textId="1A4DCB20" w:rsidR="001D2919" w:rsidRPr="001D2919" w:rsidRDefault="001D2919" w:rsidP="001D2919"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Pr="001D2919">
        <w:t xml:space="preserve"> is in </w:t>
      </w:r>
      <m:oMath>
        <m:r>
          <w:rPr>
            <w:rFonts w:ascii="Cambria Math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1D2919">
        <w:t xml:space="preserve"> if there. Is a set of c values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14:paraId="704AAFBE" w14:textId="6046AFD4" w:rsidR="001D2919" w:rsidRPr="001D2919" w:rsidRDefault="001D2919" w:rsidP="00501E64">
      <w:pPr>
        <w:pStyle w:val="Heading1"/>
      </w:pPr>
      <w:r w:rsidRPr="001D2919">
        <w:lastRenderedPageBreak/>
        <w:t xml:space="preserve">The Matrix Equation </w:t>
      </w:r>
      <m:oMath>
        <m:r>
          <m:rPr>
            <m:sty m:val="b"/>
          </m:rPr>
          <w:rPr>
            <w:rFonts w:ascii="Cambria Math" w:hAnsi="Cambria Math"/>
          </w:rPr>
          <m:t xml:space="preserve">A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</w:p>
    <w:p w14:paraId="7C44ED34" w14:textId="614EC331" w:rsidR="001D2919" w:rsidRPr="001D2919" w:rsidRDefault="001D2919" w:rsidP="001D2919">
      <w:r w:rsidRPr="001D2919">
        <w:t xml:space="preserve">The vector equation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+…++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14:paraId="7B4CD45B" w14:textId="1D28C399" w:rsidR="001D2919" w:rsidRPr="001D2919" w:rsidRDefault="001D2919" w:rsidP="00C85A31">
      <w:pPr>
        <w:pStyle w:val="ListParagraph"/>
      </w:pPr>
      <w:r w:rsidRPr="001D2919">
        <w:t xml:space="preserve">But it can also be expressed as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4D7B99A0" w14:textId="5C7B99CC" w:rsidR="001D2919" w:rsidRPr="001D2919" w:rsidRDefault="001D2919" w:rsidP="001D2919">
      <w:r w:rsidRPr="001D2919">
        <w:t xml:space="preserve">In general if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mr>
        </m:m>
      </m:oMath>
      <w:r w:rsidRPr="001D2919">
        <w:t xml:space="preserve"> are columns are A and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mr>
        </m:m>
      </m:oMath>
      <w:r w:rsidRPr="001D2919">
        <w:t xml:space="preserve"> are elements of</w:t>
      </w:r>
      <w:r w:rsidR="004F58D0">
        <w:t xml:space="preserve"> </w:t>
      </w:r>
      <w:r w:rsidRPr="001D2919">
        <w:t xml:space="preserve">the column vector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D2919">
        <w:t xml:space="preserve">  then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+…++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</w:p>
    <w:p w14:paraId="19C15EA0" w14:textId="77777777" w:rsidR="001D2919" w:rsidRPr="001D2919" w:rsidRDefault="001D2919" w:rsidP="001D2919">
      <w:r w:rsidRPr="001D2919">
        <w:t>This gives us a way to multiply matrix by a vector if the column of the first equals row of the other</w:t>
      </w:r>
    </w:p>
    <w:p w14:paraId="2A57EF40" w14:textId="563CC3F1" w:rsidR="001D2919" w:rsidRPr="00C85A31" w:rsidRDefault="001D2919" w:rsidP="00C85A31">
      <w:pPr>
        <w:pStyle w:val="ListParagraph"/>
      </w:pPr>
      <w:proofErr w:type="gramStart"/>
      <w:r w:rsidRPr="001D2919">
        <w:t>So</w:t>
      </w:r>
      <w:proofErr w:type="gramEnd"/>
      <w:r w:rsidRPr="001D2919">
        <w:t xml:space="preserve"> if </w:t>
      </w:r>
      <w:r w:rsidRPr="00C85A31">
        <w:t xml:space="preserve">the two matrixes are sizes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Pr="00C85A31">
        <w:t xml:space="preserve"> and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o</m:t>
        </m:r>
      </m:oMath>
      <w:r w:rsidRPr="00C85A31">
        <w:t xml:space="preserve"> then they can be multiplied together </w:t>
      </w:r>
    </w:p>
    <w:p w14:paraId="0A823CE6" w14:textId="43AE5882" w:rsidR="001D2919" w:rsidRPr="001D2919" w:rsidRDefault="001D2919" w:rsidP="00C85A31">
      <w:pPr>
        <w:pStyle w:val="ListParagraph"/>
      </w:pPr>
      <w:r w:rsidRPr="00C85A31">
        <w:t>Row vector</w:t>
      </w:r>
      <w:r w:rsidRPr="001D2919">
        <w:t xml:space="preserve"> rule- multiply the first row of A by the first column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D2919">
        <w:t xml:space="preserve"> and this will result in a matrix of size </w:t>
      </w:r>
      <m:oMath>
        <m:r>
          <w:rPr>
            <w:rFonts w:ascii="Cambria Math" w:hAnsi="Cambria Math"/>
          </w:rPr>
          <m:t>m×o</m:t>
        </m:r>
      </m:oMath>
    </w:p>
    <w:p w14:paraId="41670471" w14:textId="20C16D80" w:rsidR="001D2919" w:rsidRPr="001D2919" w:rsidRDefault="001D2919" w:rsidP="001D2919">
      <w:r w:rsidRPr="001D2919">
        <w:t xml:space="preserve">For a solution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D2919">
        <w:t xml:space="preserve"> to exist the vector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1D2919">
        <w:t xml:space="preserve"> must be a linear combination of the columns of A so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1D2919">
        <w:t xml:space="preserve">must be in the </w:t>
      </w:r>
      <m:oMath>
        <m:r>
          <w:rPr>
            <w:rFonts w:ascii="Cambria Math" w:hAnsi="Cambria Math"/>
          </w:rPr>
          <m:t>span{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14:paraId="2822486E" w14:textId="77777777" w:rsidR="001D2919" w:rsidRPr="001D2919" w:rsidRDefault="001D2919" w:rsidP="00C85A31">
      <w:pPr>
        <w:pStyle w:val="ListParagraph"/>
      </w:pPr>
      <w:r w:rsidRPr="001D2919">
        <w:t>Create the augmented matrix and get it in RRE.  If there is a pivot point in each column then a solution always exists</w:t>
      </w:r>
    </w:p>
    <w:p w14:paraId="657AF058" w14:textId="45433B90" w:rsidR="00E4353F" w:rsidRPr="00E4353F" w:rsidRDefault="001D2919" w:rsidP="00E9367E">
      <w:r w:rsidRPr="001D2919">
        <w:t xml:space="preserve">For each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1D2919">
        <w:t xml:space="preserve">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 w:rsidRPr="001D2919">
        <w:t xml:space="preserve"> to have a solution each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1D2919">
        <w:t xml:space="preserve">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1D2919">
        <w:t xml:space="preserve"> is linear combination of columns of A </w:t>
      </w:r>
    </w:p>
    <w:sectPr w:rsidR="00E4353F" w:rsidRPr="00E4353F" w:rsidSect="004B7C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0316" w14:textId="77777777" w:rsidR="00BB5270" w:rsidRDefault="00BB5270" w:rsidP="00BF63AB">
      <w:r>
        <w:separator/>
      </w:r>
    </w:p>
  </w:endnote>
  <w:endnote w:type="continuationSeparator" w:id="0">
    <w:p w14:paraId="725C799B" w14:textId="77777777" w:rsidR="00BB5270" w:rsidRDefault="00BB5270" w:rsidP="00BF6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eworthy Light">
    <w:panose1 w:val="02000400000000000000"/>
    <w:charset w:val="4D"/>
    <w:family w:val="auto"/>
    <w:pitch w:val="variable"/>
    <w:sig w:usb0="8000006F" w:usb1="08000048" w:usb2="146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FCE00" w14:textId="77777777" w:rsidR="00EB114B" w:rsidRDefault="00EB114B" w:rsidP="00BF6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B9DDF" w14:textId="77777777" w:rsidR="00EB114B" w:rsidRDefault="00EB114B" w:rsidP="00BF63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19B0" w14:textId="77777777" w:rsidR="00EB114B" w:rsidRDefault="00EB114B" w:rsidP="00BF6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B145" w14:textId="77777777" w:rsidR="00BB5270" w:rsidRDefault="00BB5270" w:rsidP="00BF63AB">
      <w:r>
        <w:separator/>
      </w:r>
    </w:p>
  </w:footnote>
  <w:footnote w:type="continuationSeparator" w:id="0">
    <w:p w14:paraId="7D061F23" w14:textId="77777777" w:rsidR="00BB5270" w:rsidRDefault="00BB5270" w:rsidP="00BF6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79F9" w14:textId="77777777" w:rsidR="004B7C79" w:rsidRDefault="004B7C79" w:rsidP="00BF63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0019" w14:textId="77777777" w:rsidR="004B7C79" w:rsidRDefault="004B7C79" w:rsidP="00BF63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8342" w14:textId="77777777" w:rsidR="004B7C79" w:rsidRDefault="004B7C79" w:rsidP="00BF6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445"/>
    <w:multiLevelType w:val="hybridMultilevel"/>
    <w:tmpl w:val="A152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4B66"/>
    <w:multiLevelType w:val="hybridMultilevel"/>
    <w:tmpl w:val="9120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562"/>
    <w:multiLevelType w:val="hybridMultilevel"/>
    <w:tmpl w:val="B7640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C2E98"/>
    <w:multiLevelType w:val="hybridMultilevel"/>
    <w:tmpl w:val="84DEC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305F"/>
    <w:multiLevelType w:val="hybridMultilevel"/>
    <w:tmpl w:val="912012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37C4C"/>
    <w:multiLevelType w:val="hybridMultilevel"/>
    <w:tmpl w:val="8696CE70"/>
    <w:lvl w:ilvl="0" w:tplc="C02C1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E71124"/>
    <w:multiLevelType w:val="hybridMultilevel"/>
    <w:tmpl w:val="766CA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75826"/>
    <w:multiLevelType w:val="hybridMultilevel"/>
    <w:tmpl w:val="DD742DF8"/>
    <w:lvl w:ilvl="0" w:tplc="95684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A2392"/>
    <w:multiLevelType w:val="hybridMultilevel"/>
    <w:tmpl w:val="C3E85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D4595"/>
    <w:multiLevelType w:val="hybridMultilevel"/>
    <w:tmpl w:val="F586990E"/>
    <w:numStyleLink w:val="Numbered"/>
  </w:abstractNum>
  <w:abstractNum w:abstractNumId="10" w15:restartNumberingAfterBreak="0">
    <w:nsid w:val="3B6668D5"/>
    <w:multiLevelType w:val="hybridMultilevel"/>
    <w:tmpl w:val="F586990E"/>
    <w:styleLink w:val="Numbered"/>
    <w:lvl w:ilvl="0" w:tplc="350464F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5A0770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4D008F4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862E80C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62EDBD6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40A5EB2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EDE10F2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B983102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9BC75B8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EA75851"/>
    <w:multiLevelType w:val="hybridMultilevel"/>
    <w:tmpl w:val="B75CE0A6"/>
    <w:lvl w:ilvl="0" w:tplc="54BE937E">
      <w:start w:val="3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D500C"/>
    <w:multiLevelType w:val="hybridMultilevel"/>
    <w:tmpl w:val="BBC86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D69BF"/>
    <w:multiLevelType w:val="hybridMultilevel"/>
    <w:tmpl w:val="7E249E38"/>
    <w:lvl w:ilvl="0" w:tplc="621A051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Cavolin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C2C4F"/>
    <w:multiLevelType w:val="hybridMultilevel"/>
    <w:tmpl w:val="05643F32"/>
    <w:styleLink w:val="Bullet"/>
    <w:lvl w:ilvl="0" w:tplc="CF60346C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CE2AD98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104AF4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1D0B32A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216E06A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6C468E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6706B3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E943040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35EB3A0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ED202E5"/>
    <w:multiLevelType w:val="hybridMultilevel"/>
    <w:tmpl w:val="C90E921E"/>
    <w:lvl w:ilvl="0" w:tplc="058C40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eastAsia="Arial Unicode MS" w:hAnsi="Symbol" w:cs="Cavolin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75D34"/>
    <w:multiLevelType w:val="hybridMultilevel"/>
    <w:tmpl w:val="C43EF110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7" w15:restartNumberingAfterBreak="0">
    <w:nsid w:val="67CB2734"/>
    <w:multiLevelType w:val="hybridMultilevel"/>
    <w:tmpl w:val="C0505BC4"/>
    <w:lvl w:ilvl="0" w:tplc="54BE937E">
      <w:start w:val="3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11954"/>
    <w:multiLevelType w:val="hybridMultilevel"/>
    <w:tmpl w:val="88F2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52161"/>
    <w:multiLevelType w:val="hybridMultilevel"/>
    <w:tmpl w:val="05643F32"/>
    <w:numStyleLink w:val="Bullet"/>
  </w:abstractNum>
  <w:abstractNum w:abstractNumId="20" w15:restartNumberingAfterBreak="0">
    <w:nsid w:val="7CBE4EB9"/>
    <w:multiLevelType w:val="hybridMultilevel"/>
    <w:tmpl w:val="E6389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54E26"/>
    <w:multiLevelType w:val="hybridMultilevel"/>
    <w:tmpl w:val="082604A8"/>
    <w:lvl w:ilvl="0" w:tplc="F754E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9"/>
  </w:num>
  <w:num w:numId="3">
    <w:abstractNumId w:val="19"/>
    <w:lvlOverride w:ilvl="0">
      <w:lvl w:ilvl="0" w:tplc="53F2EC68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D2B01F5A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1F44062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7D4F3DC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D10289A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79C3F4A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E9CB5AA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DFCE9402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0A6B6A8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6"/>
  </w:num>
  <w:num w:numId="9">
    <w:abstractNumId w:val="3"/>
  </w:num>
  <w:num w:numId="10">
    <w:abstractNumId w:val="15"/>
  </w:num>
  <w:num w:numId="11">
    <w:abstractNumId w:val="5"/>
  </w:num>
  <w:num w:numId="12">
    <w:abstractNumId w:val="12"/>
  </w:num>
  <w:num w:numId="13">
    <w:abstractNumId w:val="18"/>
  </w:num>
  <w:num w:numId="14">
    <w:abstractNumId w:val="13"/>
  </w:num>
  <w:num w:numId="15">
    <w:abstractNumId w:val="21"/>
  </w:num>
  <w:num w:numId="16">
    <w:abstractNumId w:val="17"/>
  </w:num>
  <w:num w:numId="17">
    <w:abstractNumId w:val="20"/>
  </w:num>
  <w:num w:numId="18">
    <w:abstractNumId w:val="1"/>
  </w:num>
  <w:num w:numId="19">
    <w:abstractNumId w:val="4"/>
  </w:num>
  <w:num w:numId="20">
    <w:abstractNumId w:val="11"/>
  </w:num>
  <w:num w:numId="21">
    <w:abstractNumId w:val="2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19"/>
    <w:rsid w:val="00000790"/>
    <w:rsid w:val="0000262E"/>
    <w:rsid w:val="00014EE1"/>
    <w:rsid w:val="000279F4"/>
    <w:rsid w:val="00041CB8"/>
    <w:rsid w:val="0004298A"/>
    <w:rsid w:val="00044286"/>
    <w:rsid w:val="00044DA7"/>
    <w:rsid w:val="000808CD"/>
    <w:rsid w:val="00082E45"/>
    <w:rsid w:val="00086640"/>
    <w:rsid w:val="000A0CE8"/>
    <w:rsid w:val="000A3846"/>
    <w:rsid w:val="000C2F64"/>
    <w:rsid w:val="000C5D20"/>
    <w:rsid w:val="000D3CC0"/>
    <w:rsid w:val="000E4CE6"/>
    <w:rsid w:val="0011467C"/>
    <w:rsid w:val="001312C7"/>
    <w:rsid w:val="001319F6"/>
    <w:rsid w:val="00134EB9"/>
    <w:rsid w:val="001363CB"/>
    <w:rsid w:val="00136C65"/>
    <w:rsid w:val="001424F8"/>
    <w:rsid w:val="00146112"/>
    <w:rsid w:val="00155E01"/>
    <w:rsid w:val="0015734D"/>
    <w:rsid w:val="00162B3B"/>
    <w:rsid w:val="001653F3"/>
    <w:rsid w:val="00174C70"/>
    <w:rsid w:val="001824BB"/>
    <w:rsid w:val="00193DDD"/>
    <w:rsid w:val="001B661D"/>
    <w:rsid w:val="001D0328"/>
    <w:rsid w:val="001D110C"/>
    <w:rsid w:val="001D2919"/>
    <w:rsid w:val="001E1307"/>
    <w:rsid w:val="001F7BA0"/>
    <w:rsid w:val="00211400"/>
    <w:rsid w:val="00226911"/>
    <w:rsid w:val="00232766"/>
    <w:rsid w:val="00233B9A"/>
    <w:rsid w:val="0023533F"/>
    <w:rsid w:val="00267A84"/>
    <w:rsid w:val="00273B76"/>
    <w:rsid w:val="002A0644"/>
    <w:rsid w:val="002B28DD"/>
    <w:rsid w:val="002D5717"/>
    <w:rsid w:val="00300243"/>
    <w:rsid w:val="0030736F"/>
    <w:rsid w:val="00312F3A"/>
    <w:rsid w:val="003162AD"/>
    <w:rsid w:val="0034044F"/>
    <w:rsid w:val="00347DC4"/>
    <w:rsid w:val="00353079"/>
    <w:rsid w:val="003572DC"/>
    <w:rsid w:val="00357DEB"/>
    <w:rsid w:val="003674F9"/>
    <w:rsid w:val="00373244"/>
    <w:rsid w:val="003A2490"/>
    <w:rsid w:val="003A2825"/>
    <w:rsid w:val="003A3EA5"/>
    <w:rsid w:val="003A58C3"/>
    <w:rsid w:val="003B3F2B"/>
    <w:rsid w:val="003B4956"/>
    <w:rsid w:val="003D6567"/>
    <w:rsid w:val="00402FDB"/>
    <w:rsid w:val="0042431E"/>
    <w:rsid w:val="004368F1"/>
    <w:rsid w:val="00436AA7"/>
    <w:rsid w:val="0044305E"/>
    <w:rsid w:val="00482506"/>
    <w:rsid w:val="00490392"/>
    <w:rsid w:val="00494AD4"/>
    <w:rsid w:val="00497C7B"/>
    <w:rsid w:val="004A2A62"/>
    <w:rsid w:val="004B7C79"/>
    <w:rsid w:val="004C65AC"/>
    <w:rsid w:val="004D27A5"/>
    <w:rsid w:val="004D68C2"/>
    <w:rsid w:val="004E57BD"/>
    <w:rsid w:val="004F3405"/>
    <w:rsid w:val="004F58D0"/>
    <w:rsid w:val="004F5ED6"/>
    <w:rsid w:val="00501E64"/>
    <w:rsid w:val="0050201B"/>
    <w:rsid w:val="00511784"/>
    <w:rsid w:val="00516649"/>
    <w:rsid w:val="00532E9F"/>
    <w:rsid w:val="005359B0"/>
    <w:rsid w:val="005511FC"/>
    <w:rsid w:val="00570FFA"/>
    <w:rsid w:val="00571F7C"/>
    <w:rsid w:val="005727AD"/>
    <w:rsid w:val="00573F13"/>
    <w:rsid w:val="00573F73"/>
    <w:rsid w:val="0059390C"/>
    <w:rsid w:val="005944A9"/>
    <w:rsid w:val="00595841"/>
    <w:rsid w:val="0059789A"/>
    <w:rsid w:val="005A0FBC"/>
    <w:rsid w:val="005A73AB"/>
    <w:rsid w:val="005B2F81"/>
    <w:rsid w:val="005B35AD"/>
    <w:rsid w:val="005B4190"/>
    <w:rsid w:val="005D0615"/>
    <w:rsid w:val="005D0F6A"/>
    <w:rsid w:val="005E3C92"/>
    <w:rsid w:val="005F4E7E"/>
    <w:rsid w:val="005F5609"/>
    <w:rsid w:val="006133AD"/>
    <w:rsid w:val="0061350A"/>
    <w:rsid w:val="00620705"/>
    <w:rsid w:val="0062225F"/>
    <w:rsid w:val="00627DD0"/>
    <w:rsid w:val="00655BF0"/>
    <w:rsid w:val="00657799"/>
    <w:rsid w:val="00663B51"/>
    <w:rsid w:val="00672827"/>
    <w:rsid w:val="006A304B"/>
    <w:rsid w:val="006A4495"/>
    <w:rsid w:val="006A6C26"/>
    <w:rsid w:val="006B2E7A"/>
    <w:rsid w:val="006B76BA"/>
    <w:rsid w:val="00713F7A"/>
    <w:rsid w:val="00743BCB"/>
    <w:rsid w:val="007456A5"/>
    <w:rsid w:val="00750DBA"/>
    <w:rsid w:val="00766085"/>
    <w:rsid w:val="0077147E"/>
    <w:rsid w:val="00772CBF"/>
    <w:rsid w:val="00786BC5"/>
    <w:rsid w:val="00787C25"/>
    <w:rsid w:val="00792786"/>
    <w:rsid w:val="007A518D"/>
    <w:rsid w:val="007B6622"/>
    <w:rsid w:val="007C4352"/>
    <w:rsid w:val="007C4BFC"/>
    <w:rsid w:val="007C5D09"/>
    <w:rsid w:val="007D34D9"/>
    <w:rsid w:val="007E3FF6"/>
    <w:rsid w:val="007E4A68"/>
    <w:rsid w:val="007E5B49"/>
    <w:rsid w:val="007F4A56"/>
    <w:rsid w:val="0080000F"/>
    <w:rsid w:val="00802B9D"/>
    <w:rsid w:val="00811C5B"/>
    <w:rsid w:val="00814D82"/>
    <w:rsid w:val="00825A9D"/>
    <w:rsid w:val="00840598"/>
    <w:rsid w:val="00840E81"/>
    <w:rsid w:val="00843B90"/>
    <w:rsid w:val="00844CDF"/>
    <w:rsid w:val="00845BE6"/>
    <w:rsid w:val="0085549C"/>
    <w:rsid w:val="0087279B"/>
    <w:rsid w:val="00884DA1"/>
    <w:rsid w:val="00890A54"/>
    <w:rsid w:val="0089401D"/>
    <w:rsid w:val="008A3594"/>
    <w:rsid w:val="008A3C74"/>
    <w:rsid w:val="008B1023"/>
    <w:rsid w:val="008B53EF"/>
    <w:rsid w:val="008C476A"/>
    <w:rsid w:val="008D7FF1"/>
    <w:rsid w:val="008F5CC8"/>
    <w:rsid w:val="009031A5"/>
    <w:rsid w:val="009118BD"/>
    <w:rsid w:val="00917288"/>
    <w:rsid w:val="00931591"/>
    <w:rsid w:val="00941D9B"/>
    <w:rsid w:val="009574D1"/>
    <w:rsid w:val="00966F25"/>
    <w:rsid w:val="00966F8A"/>
    <w:rsid w:val="009824B2"/>
    <w:rsid w:val="009B3486"/>
    <w:rsid w:val="009C28F9"/>
    <w:rsid w:val="009D1966"/>
    <w:rsid w:val="009D640C"/>
    <w:rsid w:val="009E2C9E"/>
    <w:rsid w:val="00A178EE"/>
    <w:rsid w:val="00A32254"/>
    <w:rsid w:val="00A41C75"/>
    <w:rsid w:val="00A45B1F"/>
    <w:rsid w:val="00A55840"/>
    <w:rsid w:val="00A85DCC"/>
    <w:rsid w:val="00A93615"/>
    <w:rsid w:val="00AB4424"/>
    <w:rsid w:val="00AC1CA5"/>
    <w:rsid w:val="00AE3476"/>
    <w:rsid w:val="00AF25FF"/>
    <w:rsid w:val="00B12752"/>
    <w:rsid w:val="00B129CF"/>
    <w:rsid w:val="00B13415"/>
    <w:rsid w:val="00B17506"/>
    <w:rsid w:val="00B36EF7"/>
    <w:rsid w:val="00B40335"/>
    <w:rsid w:val="00B450B4"/>
    <w:rsid w:val="00B52B2E"/>
    <w:rsid w:val="00B57AFF"/>
    <w:rsid w:val="00B57DD5"/>
    <w:rsid w:val="00B965FD"/>
    <w:rsid w:val="00BA08F6"/>
    <w:rsid w:val="00BA48BB"/>
    <w:rsid w:val="00BB5270"/>
    <w:rsid w:val="00BC2EA7"/>
    <w:rsid w:val="00BC3149"/>
    <w:rsid w:val="00BC39E4"/>
    <w:rsid w:val="00BD28C7"/>
    <w:rsid w:val="00BE2CF7"/>
    <w:rsid w:val="00BF63AB"/>
    <w:rsid w:val="00BF6926"/>
    <w:rsid w:val="00C04381"/>
    <w:rsid w:val="00C04DAD"/>
    <w:rsid w:val="00C1090B"/>
    <w:rsid w:val="00C13C93"/>
    <w:rsid w:val="00C22133"/>
    <w:rsid w:val="00C23566"/>
    <w:rsid w:val="00C26915"/>
    <w:rsid w:val="00C35F59"/>
    <w:rsid w:val="00C36D4D"/>
    <w:rsid w:val="00C47D1C"/>
    <w:rsid w:val="00C561CD"/>
    <w:rsid w:val="00C71492"/>
    <w:rsid w:val="00C83F2C"/>
    <w:rsid w:val="00C85A31"/>
    <w:rsid w:val="00C90054"/>
    <w:rsid w:val="00CA1CFF"/>
    <w:rsid w:val="00CB214B"/>
    <w:rsid w:val="00CB46AF"/>
    <w:rsid w:val="00CC591C"/>
    <w:rsid w:val="00CD395F"/>
    <w:rsid w:val="00CE66BE"/>
    <w:rsid w:val="00CF03F7"/>
    <w:rsid w:val="00CF7197"/>
    <w:rsid w:val="00D30BC3"/>
    <w:rsid w:val="00D31070"/>
    <w:rsid w:val="00D32286"/>
    <w:rsid w:val="00D328B3"/>
    <w:rsid w:val="00D6249B"/>
    <w:rsid w:val="00D652CA"/>
    <w:rsid w:val="00D66B93"/>
    <w:rsid w:val="00D7028F"/>
    <w:rsid w:val="00D76026"/>
    <w:rsid w:val="00D84A45"/>
    <w:rsid w:val="00D866DA"/>
    <w:rsid w:val="00D9397A"/>
    <w:rsid w:val="00DC0A5C"/>
    <w:rsid w:val="00DD3BB7"/>
    <w:rsid w:val="00DD4023"/>
    <w:rsid w:val="00DE6DEF"/>
    <w:rsid w:val="00DF4E1B"/>
    <w:rsid w:val="00E13CAD"/>
    <w:rsid w:val="00E141E8"/>
    <w:rsid w:val="00E24E05"/>
    <w:rsid w:val="00E265CA"/>
    <w:rsid w:val="00E408B1"/>
    <w:rsid w:val="00E4238B"/>
    <w:rsid w:val="00E4353F"/>
    <w:rsid w:val="00E839A4"/>
    <w:rsid w:val="00E9367E"/>
    <w:rsid w:val="00EA5DEE"/>
    <w:rsid w:val="00EB114B"/>
    <w:rsid w:val="00EF7387"/>
    <w:rsid w:val="00F01A8D"/>
    <w:rsid w:val="00F10994"/>
    <w:rsid w:val="00F21344"/>
    <w:rsid w:val="00F3643B"/>
    <w:rsid w:val="00F525ED"/>
    <w:rsid w:val="00F7062A"/>
    <w:rsid w:val="00F80763"/>
    <w:rsid w:val="00F83C72"/>
    <w:rsid w:val="00F90100"/>
    <w:rsid w:val="00FA65A8"/>
    <w:rsid w:val="00FB5547"/>
    <w:rsid w:val="00FE2FC7"/>
    <w:rsid w:val="00F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04F19"/>
  <w15:docId w15:val="{8237B87E-9627-9445-99A7-25EA342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3AB"/>
    <w:pPr>
      <w:pBdr>
        <w:top w:val="nil"/>
        <w:left w:val="nil"/>
        <w:bottom w:val="nil"/>
        <w:right w:val="nil"/>
        <w:between w:val="nil"/>
        <w:bar w:val="nil"/>
      </w:pBdr>
      <w:spacing w:after="240" w:line="264" w:lineRule="auto"/>
      <w:outlineLvl w:val="0"/>
    </w:pPr>
    <w:rPr>
      <w:rFonts w:ascii="Cavolini" w:eastAsia="Arial Unicode MS" w:hAnsi="Cavolini" w:cs="Cavolini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C85A31"/>
    <w:pPr>
      <w:spacing w:before="240"/>
    </w:pPr>
    <w:rPr>
      <w:b/>
      <w:bCs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4B7C79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outlineLvl w:val="0"/>
    </w:pPr>
    <w:rPr>
      <w:rFonts w:ascii="Noteworthy Light" w:eastAsia="Arial Unicode MS" w:hAnsi="Noteworthy Light" w:cs="Arial Unicode MS"/>
      <w:color w:val="FFFFFF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rsid w:val="004B7C79"/>
    <w:pPr>
      <w:numPr>
        <w:numId w:val="1"/>
      </w:numPr>
    </w:pPr>
  </w:style>
  <w:style w:type="numbering" w:customStyle="1" w:styleId="Numbered">
    <w:name w:val="Numbered"/>
    <w:rsid w:val="004B7C79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4B7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C79"/>
  </w:style>
  <w:style w:type="paragraph" w:styleId="Footer">
    <w:name w:val="footer"/>
    <w:basedOn w:val="Normal"/>
    <w:link w:val="FooterChar"/>
    <w:uiPriority w:val="99"/>
    <w:unhideWhenUsed/>
    <w:rsid w:val="004B7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C79"/>
  </w:style>
  <w:style w:type="paragraph" w:styleId="ListParagraph">
    <w:name w:val="List Paragraph"/>
    <w:basedOn w:val="Body"/>
    <w:uiPriority w:val="34"/>
    <w:qFormat/>
    <w:rsid w:val="00BF63AB"/>
    <w:pPr>
      <w:numPr>
        <w:numId w:val="10"/>
      </w:numPr>
      <w:spacing w:after="240" w:line="264" w:lineRule="auto"/>
      <w:contextualSpacing/>
    </w:pPr>
    <w:rPr>
      <w:rFonts w:ascii="Cavolini" w:hAnsi="Cavolini" w:cs="Cavolini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85A31"/>
    <w:rPr>
      <w:rFonts w:ascii="Cavolini" w:eastAsia="Arial Unicode MS" w:hAnsi="Cavolini" w:cs="Cavolini"/>
      <w:b/>
      <w:bCs/>
      <w:color w:val="00B0F0"/>
      <w:sz w:val="32"/>
      <w:szCs w:val="32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D86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BF63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 w:line="240" w:lineRule="auto"/>
      <w:jc w:val="center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C23566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827"/>
    <w:pPr>
      <w:pBdr>
        <w:top w:val="single" w:sz="18" w:space="10" w:color="auto"/>
        <w:bottom w:val="single" w:sz="18" w:space="10" w:color="auto"/>
      </w:pBdr>
      <w:spacing w:before="120" w:after="120"/>
      <w:jc w:val="center"/>
    </w:pPr>
    <w:rPr>
      <w:rFonts w:ascii="Cambria Math" w:hAnsi="Cambria Math"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827"/>
    <w:rPr>
      <w:rFonts w:ascii="Cambria Math" w:eastAsia="Arial Unicode MS" w:hAnsi="Cambria Math" w:cs="Cavolini"/>
      <w:i/>
      <w:iCs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FA65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9"/>
    </w:pPr>
    <w:rPr>
      <w:rFonts w:ascii="Times New Roman" w:eastAsia="Times New Roman" w:hAnsi="Times New Roman" w:cs="Times New Roman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Heading1"/>
    <w:next w:val="Normal"/>
    <w:link w:val="TitleChar"/>
    <w:uiPriority w:val="10"/>
    <w:qFormat/>
    <w:rsid w:val="004E57BD"/>
    <w:pPr>
      <w:spacing w:before="0" w:after="0"/>
      <w:jc w:val="center"/>
    </w:pPr>
    <w:rPr>
      <w:color w:val="auto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57BD"/>
    <w:rPr>
      <w:rFonts w:ascii="Cavolini" w:eastAsia="Arial Unicode MS" w:hAnsi="Cavolini" w:cs="Cavolini"/>
      <w:b/>
      <w:bCs/>
      <w:sz w:val="48"/>
      <w:szCs w:val="48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Light">
    <w:name w:val="Grid Table Light"/>
    <w:basedOn w:val="TableNormal"/>
    <w:uiPriority w:val="40"/>
    <w:rsid w:val="00082E4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85A3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5A31"/>
    <w:rPr>
      <w:rFonts w:eastAsiaTheme="minorEastAsia"/>
      <w:color w:val="5A5A5A" w:themeColor="text1" w:themeTint="A5"/>
      <w:spacing w:val="15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85A31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4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0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emyschumacher/Library/Group%20Containers/UBF8T346G9.Office/User%20Content.localized/Templates.localized/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27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Thomas Schumacher</cp:lastModifiedBy>
  <cp:revision>14</cp:revision>
  <cp:lastPrinted>2022-01-29T19:09:00Z</cp:lastPrinted>
  <dcterms:created xsi:type="dcterms:W3CDTF">2022-01-29T18:41:00Z</dcterms:created>
  <dcterms:modified xsi:type="dcterms:W3CDTF">2022-01-29T19:10:00Z</dcterms:modified>
</cp:coreProperties>
</file>